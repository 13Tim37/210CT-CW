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4E43" w:rsidRDefault="005D728E" w:rsidP="0009391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2. </w:t>
      </w:r>
      <w:r w:rsidR="00093919" w:rsidRPr="00093919">
        <w:rPr>
          <w:rFonts w:ascii="Calibri" w:hAnsi="Calibri" w:cs="Calibri"/>
          <w:sz w:val="24"/>
          <w:szCs w:val="24"/>
        </w:rPr>
        <w:t xml:space="preserve">Look back at last week’s tasks. Describe the run-time bounds of </w:t>
      </w:r>
      <w:r w:rsidR="00093919">
        <w:rPr>
          <w:rFonts w:ascii="Calibri" w:hAnsi="Calibri" w:cs="Calibri"/>
          <w:sz w:val="24"/>
          <w:szCs w:val="24"/>
        </w:rPr>
        <w:t xml:space="preserve">these algorithms using the BigO </w:t>
      </w:r>
      <w:r w:rsidR="00093919" w:rsidRPr="00093919">
        <w:rPr>
          <w:rFonts w:ascii="Calibri" w:hAnsi="Calibri" w:cs="Calibri"/>
          <w:sz w:val="24"/>
          <w:szCs w:val="24"/>
        </w:rPr>
        <w:t>notation.</w:t>
      </w:r>
    </w:p>
    <w:p w:rsidR="00B42B6E" w:rsidRDefault="00B42B6E" w:rsidP="00093919">
      <w:pPr>
        <w:rPr>
          <w:rFonts w:ascii="Calibri" w:hAnsi="Calibri" w:cs="Calibri"/>
          <w:sz w:val="24"/>
          <w:szCs w:val="24"/>
        </w:rPr>
      </w:pPr>
    </w:p>
    <w:p w:rsidR="00B42B6E" w:rsidRDefault="00B42B6E" w:rsidP="0009391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The first task from last week has a Big O notations of O(n).</w:t>
      </w:r>
      <w:r w:rsidR="00422827">
        <w:rPr>
          <w:rFonts w:ascii="Calibri" w:hAnsi="Calibri" w:cs="Calibri"/>
          <w:sz w:val="24"/>
          <w:szCs w:val="24"/>
        </w:rPr>
        <w:t xml:space="preserve"> This comes from the total efficiency calculation of 6n+4.</w:t>
      </w:r>
    </w:p>
    <w:p w:rsidR="00B42B6E" w:rsidRDefault="00B42B6E" w:rsidP="0009391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For every item in the list the ‘</w:t>
      </w:r>
      <w:proofErr w:type="spellStart"/>
      <w:r>
        <w:rPr>
          <w:rFonts w:ascii="Calibri" w:hAnsi="Calibri" w:cs="Calibri"/>
          <w:sz w:val="24"/>
          <w:szCs w:val="24"/>
        </w:rPr>
        <w:t>random_arrange</w:t>
      </w:r>
      <w:proofErr w:type="spellEnd"/>
      <w:r>
        <w:rPr>
          <w:rFonts w:ascii="Calibri" w:hAnsi="Calibri" w:cs="Calibri"/>
          <w:sz w:val="24"/>
          <w:szCs w:val="24"/>
        </w:rPr>
        <w:t>’</w:t>
      </w:r>
      <w:r w:rsidR="005706B8">
        <w:rPr>
          <w:rFonts w:ascii="Calibri" w:hAnsi="Calibri" w:cs="Calibri"/>
          <w:sz w:val="24"/>
          <w:szCs w:val="24"/>
        </w:rPr>
        <w:t xml:space="preserve"> function</w:t>
      </w:r>
      <w:r>
        <w:rPr>
          <w:rFonts w:ascii="Calibri" w:hAnsi="Calibri" w:cs="Calibri"/>
          <w:sz w:val="24"/>
          <w:szCs w:val="24"/>
        </w:rPr>
        <w:t xml:space="preserve"> will be run.</w:t>
      </w:r>
    </w:p>
    <w:p w:rsidR="0031340D" w:rsidRDefault="0031340D" w:rsidP="0009391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If the list has 0 items in it the efficiency drops to </w:t>
      </w:r>
      <w:proofErr w:type="gramStart"/>
      <w:r>
        <w:rPr>
          <w:rFonts w:ascii="Calibri" w:hAnsi="Calibri" w:cs="Calibri"/>
          <w:sz w:val="24"/>
          <w:szCs w:val="24"/>
        </w:rPr>
        <w:t>O(</w:t>
      </w:r>
      <w:proofErr w:type="gramEnd"/>
      <w:r>
        <w:rPr>
          <w:rFonts w:ascii="Calibri" w:hAnsi="Calibri" w:cs="Calibri"/>
          <w:sz w:val="24"/>
          <w:szCs w:val="24"/>
        </w:rPr>
        <w:t>1) as the function is not run.</w:t>
      </w:r>
      <w:r w:rsidR="00422827">
        <w:rPr>
          <w:rFonts w:ascii="Calibri" w:hAnsi="Calibri" w:cs="Calibri"/>
          <w:sz w:val="24"/>
          <w:szCs w:val="24"/>
        </w:rPr>
        <w:t xml:space="preserve"> This is the lower bound. As n tends to the infinite the efficiency tends towards infinite in a linear relationship.</w:t>
      </w:r>
      <w:r w:rsidR="00EB7854">
        <w:rPr>
          <w:rFonts w:ascii="Calibri" w:hAnsi="Calibri" w:cs="Calibri"/>
          <w:sz w:val="24"/>
          <w:szCs w:val="24"/>
        </w:rPr>
        <w:t xml:space="preserve"> </w:t>
      </w:r>
    </w:p>
    <w:p w:rsidR="00EB7854" w:rsidRDefault="00EB7854" w:rsidP="00093919">
      <w:pPr>
        <w:rPr>
          <w:rFonts w:ascii="Calibri" w:hAnsi="Calibri" w:cs="Calibri"/>
          <w:sz w:val="24"/>
          <w:szCs w:val="24"/>
        </w:rPr>
      </w:pPr>
    </w:p>
    <w:p w:rsidR="00EB7854" w:rsidRDefault="00EB7854" w:rsidP="00093919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The second function is for calculating the trailing 0’s of a decimal number. </w:t>
      </w:r>
      <w:r w:rsidR="002B0EC8">
        <w:rPr>
          <w:rFonts w:ascii="Calibri" w:hAnsi="Calibri" w:cs="Calibri"/>
          <w:sz w:val="24"/>
          <w:szCs w:val="24"/>
        </w:rPr>
        <w:t>Its total efficiency is 4n+2 which gives it an O notation of O(n)</w:t>
      </w:r>
      <w:r w:rsidR="000356B2">
        <w:rPr>
          <w:rFonts w:ascii="Calibri" w:hAnsi="Calibri" w:cs="Calibri"/>
          <w:sz w:val="24"/>
          <w:szCs w:val="24"/>
        </w:rPr>
        <w:t>. Whe</w:t>
      </w:r>
      <w:r w:rsidR="00892309">
        <w:rPr>
          <w:rFonts w:ascii="Calibri" w:hAnsi="Calibri" w:cs="Calibri"/>
          <w:sz w:val="24"/>
          <w:szCs w:val="24"/>
        </w:rPr>
        <w:t xml:space="preserve">n n is 0 the O notation is </w:t>
      </w:r>
      <w:proofErr w:type="gramStart"/>
      <w:r w:rsidR="00892309">
        <w:rPr>
          <w:rFonts w:ascii="Calibri" w:hAnsi="Calibri" w:cs="Calibri"/>
          <w:sz w:val="24"/>
          <w:szCs w:val="24"/>
        </w:rPr>
        <w:t>O(</w:t>
      </w:r>
      <w:proofErr w:type="gramEnd"/>
      <w:r w:rsidR="00892309">
        <w:rPr>
          <w:rFonts w:ascii="Calibri" w:hAnsi="Calibri" w:cs="Calibri"/>
          <w:sz w:val="24"/>
          <w:szCs w:val="24"/>
        </w:rPr>
        <w:t>1) and as n increases towards infinite the effici</w:t>
      </w:r>
      <w:r w:rsidR="008A339F">
        <w:rPr>
          <w:rFonts w:ascii="Calibri" w:hAnsi="Calibri" w:cs="Calibri"/>
          <w:sz w:val="24"/>
          <w:szCs w:val="24"/>
        </w:rPr>
        <w:t>ency tends towards the infinite in a linear relationship.</w:t>
      </w:r>
    </w:p>
    <w:p w:rsidR="005D728E" w:rsidRDefault="005D728E" w:rsidP="00093919">
      <w:pPr>
        <w:rPr>
          <w:rFonts w:ascii="Calibri" w:hAnsi="Calibri" w:cs="Calibri"/>
          <w:sz w:val="24"/>
          <w:szCs w:val="24"/>
        </w:rPr>
      </w:pPr>
    </w:p>
    <w:p w:rsidR="005D728E" w:rsidRDefault="005D728E" w:rsidP="005D728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3. </w:t>
      </w:r>
      <w:r w:rsidRPr="005D728E">
        <w:rPr>
          <w:rFonts w:ascii="Calibri" w:hAnsi="Calibri" w:cs="Calibri"/>
          <w:sz w:val="24"/>
          <w:szCs w:val="24"/>
        </w:rPr>
        <w:t>Write the pseudocode corresponding to functions for addition, subtra</w:t>
      </w:r>
      <w:r>
        <w:rPr>
          <w:rFonts w:ascii="Calibri" w:hAnsi="Calibri" w:cs="Calibri"/>
          <w:sz w:val="24"/>
          <w:szCs w:val="24"/>
        </w:rPr>
        <w:t xml:space="preserve">ction and multiplication of two </w:t>
      </w:r>
      <w:r w:rsidRPr="005D728E">
        <w:rPr>
          <w:rFonts w:ascii="Calibri" w:hAnsi="Calibri" w:cs="Calibri"/>
          <w:sz w:val="24"/>
          <w:szCs w:val="24"/>
        </w:rPr>
        <w:t>matrices, and then compute</w:t>
      </w:r>
      <w:r>
        <w:rPr>
          <w:rFonts w:ascii="Calibri" w:hAnsi="Calibri" w:cs="Calibri"/>
          <w:sz w:val="24"/>
          <w:szCs w:val="24"/>
        </w:rPr>
        <w:t xml:space="preserve"> A = B*C-2*(B+C), where B and C </w:t>
      </w:r>
      <w:r w:rsidRPr="005D728E">
        <w:rPr>
          <w:rFonts w:ascii="Calibri" w:hAnsi="Calibri" w:cs="Calibri"/>
          <w:sz w:val="24"/>
          <w:szCs w:val="24"/>
        </w:rPr>
        <w:t>are two matrices of order N. What is the</w:t>
      </w:r>
      <w:r>
        <w:rPr>
          <w:rFonts w:ascii="Calibri" w:hAnsi="Calibri" w:cs="Calibri"/>
          <w:sz w:val="24"/>
          <w:szCs w:val="24"/>
        </w:rPr>
        <w:t xml:space="preserve"> </w:t>
      </w:r>
      <w:r w:rsidRPr="005D728E">
        <w:rPr>
          <w:rFonts w:ascii="Calibri" w:hAnsi="Calibri" w:cs="Calibri"/>
          <w:sz w:val="24"/>
          <w:szCs w:val="24"/>
        </w:rPr>
        <w:t>run-time?</w:t>
      </w:r>
      <w:r w:rsidRPr="005D728E">
        <w:rPr>
          <w:rFonts w:ascii="Calibri" w:hAnsi="Calibri" w:cs="Calibri"/>
          <w:sz w:val="24"/>
          <w:szCs w:val="24"/>
        </w:rPr>
        <w:cr/>
      </w:r>
    </w:p>
    <w:p w:rsidR="004C7B02" w:rsidRDefault="004C7B02" w:rsidP="005D728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To create a matrix; </w:t>
      </w:r>
    </w:p>
    <w:p w:rsidR="004C7B02" w:rsidRDefault="004C7B02" w:rsidP="005D728E">
      <w:pPr>
        <w:rPr>
          <w:rFonts w:ascii="Calibri" w:hAnsi="Calibri" w:cs="Calibri"/>
          <w:sz w:val="24"/>
          <w:szCs w:val="24"/>
        </w:rPr>
      </w:pPr>
    </w:p>
    <w:p w:rsidR="00FF75D7" w:rsidRDefault="00FF75D7" w:rsidP="005D728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 &lt;- INPUT matrix</w:t>
      </w:r>
    </w:p>
    <w:p w:rsidR="00FF75D7" w:rsidRDefault="00FF75D7" w:rsidP="005D728E">
      <w:pPr>
        <w:rPr>
          <w:rFonts w:ascii="Calibri" w:hAnsi="Calibri" w:cs="Calibri"/>
          <w:sz w:val="24"/>
          <w:szCs w:val="24"/>
        </w:rPr>
      </w:pPr>
    </w:p>
    <w:p w:rsidR="00FF75D7" w:rsidRDefault="00FF75D7" w:rsidP="005D728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FOR </w:t>
      </w:r>
      <w:r w:rsidR="00B72493"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 xml:space="preserve"> &lt;- 1 TO n</w:t>
      </w:r>
    </w:p>
    <w:p w:rsidR="00FF75D7" w:rsidRDefault="00FF75D7" w:rsidP="005D728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FOR j &lt;- 1 TO n</w:t>
      </w:r>
    </w:p>
    <w:p w:rsidR="00FF75D7" w:rsidRDefault="00FF75D7" w:rsidP="005D728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 xml:space="preserve">INPUT element at position </w:t>
      </w:r>
      <w:r w:rsidR="00BA52F0">
        <w:rPr>
          <w:rFonts w:ascii="Calibri" w:hAnsi="Calibri" w:cs="Calibri"/>
          <w:sz w:val="24"/>
          <w:szCs w:val="24"/>
        </w:rPr>
        <w:t>M</w:t>
      </w:r>
      <w:r>
        <w:rPr>
          <w:rFonts w:ascii="Calibri" w:hAnsi="Calibri" w:cs="Calibri"/>
          <w:sz w:val="24"/>
          <w:szCs w:val="24"/>
        </w:rPr>
        <w:t>[</w:t>
      </w:r>
      <w:r w:rsidR="000C14ED">
        <w:rPr>
          <w:rFonts w:ascii="Calibri" w:hAnsi="Calibri" w:cs="Calibri"/>
          <w:sz w:val="24"/>
          <w:szCs w:val="24"/>
        </w:rPr>
        <w:t>i</w:t>
      </w:r>
      <w:proofErr w:type="gramStart"/>
      <w:r w:rsidR="00BA52F0">
        <w:rPr>
          <w:rFonts w:ascii="Calibri" w:hAnsi="Calibri" w:cs="Calibri"/>
          <w:sz w:val="24"/>
          <w:szCs w:val="24"/>
        </w:rPr>
        <w:t>][</w:t>
      </w:r>
      <w:proofErr w:type="gramEnd"/>
      <w:r w:rsidR="00DB1E0B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j]</w:t>
      </w:r>
    </w:p>
    <w:p w:rsidR="00FF75D7" w:rsidRDefault="00FF75D7" w:rsidP="005D728E">
      <w:pPr>
        <w:rPr>
          <w:rFonts w:ascii="Calibri" w:hAnsi="Calibri" w:cs="Calibri"/>
          <w:sz w:val="24"/>
          <w:szCs w:val="24"/>
        </w:rPr>
      </w:pPr>
    </w:p>
    <w:p w:rsidR="00FF75D7" w:rsidRDefault="00FF75D7" w:rsidP="005D728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M[i][j]</w:t>
      </w:r>
    </w:p>
    <w:p w:rsidR="00035E1B" w:rsidRDefault="00035E1B" w:rsidP="005D728E">
      <w:pPr>
        <w:rPr>
          <w:rFonts w:ascii="Calibri" w:hAnsi="Calibri" w:cs="Calibri"/>
          <w:sz w:val="24"/>
          <w:szCs w:val="24"/>
        </w:rPr>
      </w:pPr>
    </w:p>
    <w:p w:rsidR="00035E1B" w:rsidRPr="00C21E4A" w:rsidRDefault="00035E1B" w:rsidP="005D728E">
      <w:pPr>
        <w:rPr>
          <w:rFonts w:ascii="Calibri" w:hAnsi="Calibri" w:cs="Calibri"/>
          <w:sz w:val="24"/>
          <w:szCs w:val="24"/>
        </w:rPr>
      </w:pPr>
      <w:r w:rsidRPr="00C21E4A">
        <w:rPr>
          <w:rFonts w:ascii="Calibri" w:hAnsi="Calibri" w:cs="Calibri"/>
          <w:sz w:val="24"/>
          <w:szCs w:val="24"/>
        </w:rPr>
        <w:t xml:space="preserve">To add </w:t>
      </w:r>
      <w:r w:rsidR="00252ACD" w:rsidRPr="00C21E4A">
        <w:rPr>
          <w:rFonts w:ascii="Calibri" w:hAnsi="Calibri" w:cs="Calibri"/>
          <w:sz w:val="24"/>
          <w:szCs w:val="24"/>
        </w:rPr>
        <w:t>two</w:t>
      </w:r>
      <w:r w:rsidRPr="00C21E4A">
        <w:rPr>
          <w:rFonts w:ascii="Calibri" w:hAnsi="Calibri" w:cs="Calibri"/>
          <w:sz w:val="24"/>
          <w:szCs w:val="24"/>
        </w:rPr>
        <w:t xml:space="preserve"> matrices;</w:t>
      </w:r>
      <w:bookmarkStart w:id="0" w:name="_GoBack"/>
      <w:bookmarkEnd w:id="0"/>
    </w:p>
    <w:p w:rsidR="00035E1B" w:rsidRDefault="00035E1B" w:rsidP="005D728E">
      <w:pPr>
        <w:rPr>
          <w:rFonts w:ascii="Calibri" w:hAnsi="Calibri" w:cs="Calibri"/>
          <w:sz w:val="24"/>
          <w:szCs w:val="24"/>
        </w:rPr>
      </w:pPr>
    </w:p>
    <w:p w:rsidR="00035E1B" w:rsidRDefault="009107FE" w:rsidP="005D728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//</w:t>
      </w:r>
      <w:r w:rsidR="00035E1B">
        <w:rPr>
          <w:rFonts w:ascii="Calibri" w:hAnsi="Calibri" w:cs="Calibri"/>
          <w:sz w:val="24"/>
          <w:szCs w:val="24"/>
        </w:rPr>
        <w:t xml:space="preserve"> A and B are existing matrices, C is the matrix of A + B</w:t>
      </w:r>
    </w:p>
    <w:p w:rsidR="004E21CC" w:rsidRDefault="004E21CC" w:rsidP="005D728E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MATRIX-</w:t>
      </w:r>
      <w:r w:rsidR="002B23CE">
        <w:rPr>
          <w:rFonts w:ascii="Calibri" w:hAnsi="Calibri" w:cs="Calibri"/>
          <w:sz w:val="24"/>
          <w:szCs w:val="24"/>
        </w:rPr>
        <w:t>ADDITION (</w:t>
      </w:r>
      <w:r>
        <w:rPr>
          <w:rFonts w:ascii="Calibri" w:hAnsi="Calibri" w:cs="Calibri"/>
          <w:sz w:val="24"/>
          <w:szCs w:val="24"/>
        </w:rPr>
        <w:t>A,</w:t>
      </w:r>
      <w:r w:rsidR="002B23CE"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B)</w:t>
      </w:r>
    </w:p>
    <w:p w:rsidR="00035E1B" w:rsidRDefault="00035E1B" w:rsidP="004E21CC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FOR </w:t>
      </w:r>
      <w:r w:rsidR="008F1968">
        <w:rPr>
          <w:rFonts w:ascii="Calibri" w:hAnsi="Calibri" w:cs="Calibri"/>
          <w:sz w:val="24"/>
          <w:szCs w:val="24"/>
        </w:rPr>
        <w:t>i</w:t>
      </w:r>
      <w:r>
        <w:rPr>
          <w:rFonts w:ascii="Calibri" w:hAnsi="Calibri" w:cs="Calibri"/>
          <w:sz w:val="24"/>
          <w:szCs w:val="24"/>
        </w:rPr>
        <w:t xml:space="preserve"> &lt;-</w:t>
      </w:r>
      <w:r w:rsidR="008F1968">
        <w:rPr>
          <w:rFonts w:ascii="Calibri" w:hAnsi="Calibri" w:cs="Calibri"/>
          <w:sz w:val="24"/>
          <w:szCs w:val="24"/>
        </w:rPr>
        <w:t xml:space="preserve"> 1</w:t>
      </w:r>
      <w:r>
        <w:rPr>
          <w:rFonts w:ascii="Calibri" w:hAnsi="Calibri" w:cs="Calibri"/>
          <w:sz w:val="24"/>
          <w:szCs w:val="24"/>
        </w:rPr>
        <w:t xml:space="preserve"> TO n</w:t>
      </w:r>
    </w:p>
    <w:p w:rsidR="00035E1B" w:rsidRDefault="00035E1B" w:rsidP="004E21CC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FOR j &lt;- </w:t>
      </w:r>
      <w:r w:rsidR="008F1968">
        <w:rPr>
          <w:rFonts w:ascii="Calibri" w:hAnsi="Calibri" w:cs="Calibri"/>
          <w:sz w:val="24"/>
          <w:szCs w:val="24"/>
        </w:rPr>
        <w:t xml:space="preserve">1 </w:t>
      </w:r>
      <w:r>
        <w:rPr>
          <w:rFonts w:ascii="Calibri" w:hAnsi="Calibri" w:cs="Calibri"/>
          <w:sz w:val="24"/>
          <w:szCs w:val="24"/>
        </w:rPr>
        <w:t>TO n</w:t>
      </w:r>
    </w:p>
    <w:p w:rsidR="00035E1B" w:rsidRDefault="00035E1B" w:rsidP="004E21CC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</w:r>
      <w:r w:rsidR="00BA52F0">
        <w:rPr>
          <w:rFonts w:ascii="Calibri" w:hAnsi="Calibri" w:cs="Calibri"/>
          <w:sz w:val="24"/>
          <w:szCs w:val="24"/>
        </w:rPr>
        <w:t>C[i][j]</w:t>
      </w:r>
      <w:r w:rsidR="00667473">
        <w:rPr>
          <w:rFonts w:ascii="Calibri" w:hAnsi="Calibri" w:cs="Calibri"/>
          <w:sz w:val="24"/>
          <w:szCs w:val="24"/>
        </w:rPr>
        <w:t xml:space="preserve"> &lt;-</w:t>
      </w:r>
      <w:r w:rsidR="0097522A">
        <w:rPr>
          <w:rFonts w:ascii="Calibri" w:hAnsi="Calibri" w:cs="Calibri"/>
          <w:sz w:val="24"/>
          <w:szCs w:val="24"/>
        </w:rPr>
        <w:t xml:space="preserve"> A[i][j] + B[i][j]</w:t>
      </w:r>
    </w:p>
    <w:p w:rsidR="001F7A0A" w:rsidRDefault="00F31C78" w:rsidP="004E21CC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</w:t>
      </w:r>
      <w:r w:rsidR="001F7A0A">
        <w:rPr>
          <w:rFonts w:ascii="Calibri" w:hAnsi="Calibri" w:cs="Calibri"/>
          <w:sz w:val="24"/>
          <w:szCs w:val="24"/>
        </w:rPr>
        <w:t>eturn C</w:t>
      </w:r>
    </w:p>
    <w:p w:rsidR="009253F0" w:rsidRDefault="009253F0" w:rsidP="004E21CC">
      <w:pPr>
        <w:ind w:left="720"/>
        <w:rPr>
          <w:rFonts w:ascii="Calibri" w:hAnsi="Calibri" w:cs="Calibri"/>
          <w:sz w:val="24"/>
          <w:szCs w:val="24"/>
        </w:rPr>
      </w:pPr>
    </w:p>
    <w:p w:rsidR="009253F0" w:rsidRDefault="009253F0" w:rsidP="009253F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To </w:t>
      </w:r>
      <w:r>
        <w:rPr>
          <w:rFonts w:ascii="Calibri" w:hAnsi="Calibri" w:cs="Calibri"/>
          <w:sz w:val="24"/>
          <w:szCs w:val="24"/>
        </w:rPr>
        <w:t>subtract</w:t>
      </w:r>
      <w:r>
        <w:rPr>
          <w:rFonts w:ascii="Calibri" w:hAnsi="Calibri" w:cs="Calibri"/>
          <w:sz w:val="24"/>
          <w:szCs w:val="24"/>
        </w:rPr>
        <w:t xml:space="preserve"> </w:t>
      </w:r>
      <w:r>
        <w:rPr>
          <w:rFonts w:ascii="Calibri" w:hAnsi="Calibri" w:cs="Calibri"/>
          <w:sz w:val="24"/>
          <w:szCs w:val="24"/>
        </w:rPr>
        <w:t>one matrix from another</w:t>
      </w:r>
      <w:r>
        <w:rPr>
          <w:rFonts w:ascii="Calibri" w:hAnsi="Calibri" w:cs="Calibri"/>
          <w:sz w:val="24"/>
          <w:szCs w:val="24"/>
        </w:rPr>
        <w:t>;</w:t>
      </w:r>
    </w:p>
    <w:p w:rsidR="009253F0" w:rsidRDefault="009253F0" w:rsidP="009253F0">
      <w:pPr>
        <w:rPr>
          <w:rFonts w:ascii="Calibri" w:hAnsi="Calibri" w:cs="Calibri"/>
          <w:sz w:val="24"/>
          <w:szCs w:val="24"/>
        </w:rPr>
      </w:pPr>
    </w:p>
    <w:p w:rsidR="009253F0" w:rsidRDefault="009253F0" w:rsidP="009253F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// A and B are existing </w:t>
      </w:r>
      <w:r w:rsidR="00533F30">
        <w:rPr>
          <w:rFonts w:ascii="Calibri" w:hAnsi="Calibri" w:cs="Calibri"/>
          <w:sz w:val="24"/>
          <w:szCs w:val="24"/>
        </w:rPr>
        <w:t>matrices, C is the matrix of A -</w:t>
      </w:r>
      <w:r>
        <w:rPr>
          <w:rFonts w:ascii="Calibri" w:hAnsi="Calibri" w:cs="Calibri"/>
          <w:sz w:val="24"/>
          <w:szCs w:val="24"/>
        </w:rPr>
        <w:t xml:space="preserve"> B</w:t>
      </w:r>
    </w:p>
    <w:p w:rsidR="009253F0" w:rsidRDefault="009253F0" w:rsidP="009253F0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MATRIX-ADDITION (A, B)</w:t>
      </w:r>
    </w:p>
    <w:p w:rsidR="009253F0" w:rsidRDefault="009253F0" w:rsidP="009253F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 xml:space="preserve">FOR </w:t>
      </w:r>
      <w:proofErr w:type="spellStart"/>
      <w:r>
        <w:rPr>
          <w:rFonts w:ascii="Calibri" w:hAnsi="Calibri" w:cs="Calibri"/>
          <w:sz w:val="24"/>
          <w:szCs w:val="24"/>
        </w:rPr>
        <w:t>i</w:t>
      </w:r>
      <w:proofErr w:type="spellEnd"/>
      <w:r>
        <w:rPr>
          <w:rFonts w:ascii="Calibri" w:hAnsi="Calibri" w:cs="Calibri"/>
          <w:sz w:val="24"/>
          <w:szCs w:val="24"/>
        </w:rPr>
        <w:t xml:space="preserve"> &lt;- 1 TO n</w:t>
      </w:r>
    </w:p>
    <w:p w:rsidR="009253F0" w:rsidRDefault="009253F0" w:rsidP="009253F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FOR j &lt;- 1 TO n</w:t>
      </w:r>
    </w:p>
    <w:p w:rsidR="009253F0" w:rsidRDefault="009253F0" w:rsidP="009253F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C[</w:t>
      </w:r>
      <w:proofErr w:type="spellStart"/>
      <w:r>
        <w:rPr>
          <w:rFonts w:ascii="Calibri" w:hAnsi="Calibri" w:cs="Calibri"/>
          <w:sz w:val="24"/>
          <w:szCs w:val="24"/>
        </w:rPr>
        <w:t>i</w:t>
      </w:r>
      <w:proofErr w:type="spellEnd"/>
      <w:r>
        <w:rPr>
          <w:rFonts w:ascii="Calibri" w:hAnsi="Calibri" w:cs="Calibri"/>
          <w:sz w:val="24"/>
          <w:szCs w:val="24"/>
        </w:rPr>
        <w:t>][j] &lt;- A[</w:t>
      </w:r>
      <w:proofErr w:type="spellStart"/>
      <w:r>
        <w:rPr>
          <w:rFonts w:ascii="Calibri" w:hAnsi="Calibri" w:cs="Calibri"/>
          <w:sz w:val="24"/>
          <w:szCs w:val="24"/>
        </w:rPr>
        <w:t>i</w:t>
      </w:r>
      <w:proofErr w:type="spellEnd"/>
      <w:r>
        <w:rPr>
          <w:rFonts w:ascii="Calibri" w:hAnsi="Calibri" w:cs="Calibri"/>
          <w:sz w:val="24"/>
          <w:szCs w:val="24"/>
        </w:rPr>
        <w:t xml:space="preserve">][j] </w:t>
      </w:r>
      <w:r w:rsidR="00533F30">
        <w:rPr>
          <w:rFonts w:ascii="Calibri" w:hAnsi="Calibri" w:cs="Calibri"/>
          <w:sz w:val="24"/>
          <w:szCs w:val="24"/>
        </w:rPr>
        <w:t>-</w:t>
      </w:r>
      <w:r>
        <w:rPr>
          <w:rFonts w:ascii="Calibri" w:hAnsi="Calibri" w:cs="Calibri"/>
          <w:sz w:val="24"/>
          <w:szCs w:val="24"/>
        </w:rPr>
        <w:t xml:space="preserve"> B[</w:t>
      </w:r>
      <w:proofErr w:type="spellStart"/>
      <w:r>
        <w:rPr>
          <w:rFonts w:ascii="Calibri" w:hAnsi="Calibri" w:cs="Calibri"/>
          <w:sz w:val="24"/>
          <w:szCs w:val="24"/>
        </w:rPr>
        <w:t>i</w:t>
      </w:r>
      <w:proofErr w:type="spellEnd"/>
      <w:r>
        <w:rPr>
          <w:rFonts w:ascii="Calibri" w:hAnsi="Calibri" w:cs="Calibri"/>
          <w:sz w:val="24"/>
          <w:szCs w:val="24"/>
        </w:rPr>
        <w:t>][j]</w:t>
      </w:r>
    </w:p>
    <w:p w:rsidR="009253F0" w:rsidRDefault="009253F0" w:rsidP="009253F0">
      <w:pPr>
        <w:ind w:left="72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return C</w:t>
      </w:r>
    </w:p>
    <w:p w:rsidR="009253F0" w:rsidRDefault="009253F0" w:rsidP="004E21CC">
      <w:pPr>
        <w:ind w:left="720"/>
        <w:rPr>
          <w:rFonts w:ascii="Calibri" w:hAnsi="Calibri" w:cs="Calibri"/>
          <w:sz w:val="24"/>
          <w:szCs w:val="24"/>
        </w:rPr>
      </w:pPr>
    </w:p>
    <w:p w:rsidR="00262ABF" w:rsidRDefault="00262ABF" w:rsidP="00262ABF">
      <w:pPr>
        <w:rPr>
          <w:rFonts w:ascii="Calibri" w:hAnsi="Calibri" w:cs="Calibri"/>
          <w:sz w:val="24"/>
          <w:szCs w:val="24"/>
        </w:rPr>
      </w:pPr>
    </w:p>
    <w:p w:rsidR="00262ABF" w:rsidRDefault="00262ABF" w:rsidP="00262AB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To multiply two matrices;</w:t>
      </w:r>
    </w:p>
    <w:p w:rsidR="00262ABF" w:rsidRDefault="00262ABF" w:rsidP="00262ABF">
      <w:pPr>
        <w:rPr>
          <w:rFonts w:ascii="Calibri" w:hAnsi="Calibri" w:cs="Calibri"/>
          <w:sz w:val="24"/>
          <w:szCs w:val="24"/>
        </w:rPr>
      </w:pPr>
    </w:p>
    <w:p w:rsidR="005478ED" w:rsidRDefault="005478ED" w:rsidP="005478ED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// A and B are existing matrices, C is the matrix of A * B</w:t>
      </w:r>
    </w:p>
    <w:p w:rsidR="009905C1" w:rsidRDefault="009905C1" w:rsidP="00262AB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MATRIX_MULTIPLICATION (A, B)</w:t>
      </w:r>
    </w:p>
    <w:p w:rsidR="009905C1" w:rsidRDefault="009905C1" w:rsidP="00262AB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IF </w:t>
      </w:r>
      <w:r w:rsidR="005C6D08">
        <w:rPr>
          <w:rFonts w:ascii="Calibri" w:hAnsi="Calibri" w:cs="Calibri"/>
          <w:sz w:val="24"/>
          <w:szCs w:val="24"/>
        </w:rPr>
        <w:t>LENGTH(</w:t>
      </w:r>
      <w:r w:rsidR="00DA57A7">
        <w:rPr>
          <w:rFonts w:ascii="Calibri" w:hAnsi="Calibri" w:cs="Calibri"/>
          <w:sz w:val="24"/>
          <w:szCs w:val="24"/>
        </w:rPr>
        <w:t>A</w:t>
      </w:r>
      <w:r w:rsidR="004420D0">
        <w:rPr>
          <w:rFonts w:ascii="Calibri" w:hAnsi="Calibri" w:cs="Calibri"/>
          <w:sz w:val="24"/>
          <w:szCs w:val="24"/>
        </w:rPr>
        <w:t xml:space="preserve">) </w:t>
      </w:r>
      <w:r w:rsidR="005C6D08">
        <w:rPr>
          <w:rFonts w:ascii="Calibri" w:hAnsi="Calibri" w:cs="Calibri"/>
          <w:sz w:val="24"/>
          <w:szCs w:val="24"/>
        </w:rPr>
        <w:t>= LENGTH(B[i])</w:t>
      </w:r>
    </w:p>
    <w:p w:rsidR="004420D0" w:rsidRDefault="004420D0" w:rsidP="00262AB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 w:rsidR="00953624">
        <w:rPr>
          <w:rFonts w:ascii="Calibri" w:hAnsi="Calibri" w:cs="Calibri"/>
          <w:sz w:val="24"/>
          <w:szCs w:val="24"/>
        </w:rPr>
        <w:tab/>
        <w:t>FOR i &lt;- 1 TO n</w:t>
      </w:r>
    </w:p>
    <w:p w:rsidR="004420D0" w:rsidRDefault="004420D0" w:rsidP="00262AB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>ELSE</w:t>
      </w:r>
    </w:p>
    <w:p w:rsidR="004420D0" w:rsidRPr="00093919" w:rsidRDefault="004420D0" w:rsidP="00262ABF">
      <w:pPr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</w:rPr>
        <w:tab/>
        <w:t>return FALSE</w:t>
      </w:r>
    </w:p>
    <w:sectPr w:rsidR="004420D0" w:rsidRPr="00093919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919"/>
    <w:rsid w:val="000356B2"/>
    <w:rsid w:val="00035E1B"/>
    <w:rsid w:val="00093919"/>
    <w:rsid w:val="000C14ED"/>
    <w:rsid w:val="00135779"/>
    <w:rsid w:val="001F7A0A"/>
    <w:rsid w:val="00252ACD"/>
    <w:rsid w:val="00262ABF"/>
    <w:rsid w:val="002B0EC8"/>
    <w:rsid w:val="002B23CE"/>
    <w:rsid w:val="0031340D"/>
    <w:rsid w:val="00422827"/>
    <w:rsid w:val="004420D0"/>
    <w:rsid w:val="004C7B02"/>
    <w:rsid w:val="004E21CC"/>
    <w:rsid w:val="00533F30"/>
    <w:rsid w:val="005478ED"/>
    <w:rsid w:val="005706B8"/>
    <w:rsid w:val="005C6D08"/>
    <w:rsid w:val="005D728E"/>
    <w:rsid w:val="00667473"/>
    <w:rsid w:val="00892309"/>
    <w:rsid w:val="008A339F"/>
    <w:rsid w:val="008F1968"/>
    <w:rsid w:val="009107FE"/>
    <w:rsid w:val="009253F0"/>
    <w:rsid w:val="00934E43"/>
    <w:rsid w:val="00953624"/>
    <w:rsid w:val="0097522A"/>
    <w:rsid w:val="00975643"/>
    <w:rsid w:val="009905C1"/>
    <w:rsid w:val="00B06DA2"/>
    <w:rsid w:val="00B42B6E"/>
    <w:rsid w:val="00B72493"/>
    <w:rsid w:val="00BA52F0"/>
    <w:rsid w:val="00C21E4A"/>
    <w:rsid w:val="00CD443D"/>
    <w:rsid w:val="00DA57A7"/>
    <w:rsid w:val="00DB1E0B"/>
    <w:rsid w:val="00E43DE6"/>
    <w:rsid w:val="00E9773A"/>
    <w:rsid w:val="00EB7854"/>
    <w:rsid w:val="00F31C78"/>
    <w:rsid w:val="00FF7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A3639CF"/>
  <w15:chartTrackingRefBased/>
  <w15:docId w15:val="{E3230B60-D131-4736-A2CF-1CF863C61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250</Words>
  <Characters>1428</Characters>
  <Application>Microsoft Office Word</Application>
  <DocSecurity>0</DocSecurity>
  <Lines>11</Lines>
  <Paragraphs>3</Paragraphs>
  <ScaleCrop>false</ScaleCrop>
  <Company>Coventry University</Company>
  <LinksUpToDate>false</LinksUpToDate>
  <CharactersWithSpaces>1675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Timothy Howard</dc:creator>
  <cp:keywords/>
  <dc:description/>
  <cp:lastModifiedBy>Tim Howard</cp:lastModifiedBy>
  <cp:revision>62</cp:revision>
  <dcterms:created xsi:type="dcterms:W3CDTF">2016-10-20T12:01:00Z</dcterms:created>
  <dcterms:modified xsi:type="dcterms:W3CDTF">2016-12-01T18:40:00Z</dcterms:modified>
</cp:coreProperties>
</file>